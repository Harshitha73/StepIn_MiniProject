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D6FB0A4"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 wp14:anchorId="48DC9B2A" wp14:editId="335C9743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6CF7C61">
                <wp:simplePos x="0" y="0"/>
                <wp:positionH relativeFrom="column">
                  <wp:posOffset>428625</wp:posOffset>
                </wp:positionH>
                <wp:positionV relativeFrom="paragraph">
                  <wp:posOffset>-514351</wp:posOffset>
                </wp:positionV>
                <wp:extent cx="4216400" cy="37433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4E0B2" w14:textId="5103921C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</w:p>
                          <w:p w14:paraId="11092393" w14:textId="77777777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48DC9B5C" w14:textId="490CCDD7" w:rsidR="006F3721" w:rsidRPr="00F40045" w:rsidRDefault="00932147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Sorting Techniques using C Language.</w:t>
                            </w: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-40.5pt;width:332pt;height:2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    <v:textbox>
                  <w:txbxContent>
                    <w:p w14:paraId="71A4E0B2" w14:textId="5103921C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</w:p>
                    <w:p w14:paraId="11092393" w14:textId="77777777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48DC9B5C" w14:textId="490CCDD7" w:rsidR="006F3721" w:rsidRPr="00F40045" w:rsidRDefault="00932147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Sorting Techniques using C Language.</w:t>
                      </w: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7F75C" id="Group 7" o:spid="_x0000_s1026" style="position:absolute;margin-left:-19pt;margin-top:-38.1pt;width:62.9pt;height:66.5pt;z-index:251660288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789D2" id="Group 10" o:spid="_x0000_s1026" style="position:absolute;margin-left:375.5pt;margin-top:.6pt;width:58.85pt;height:63.7pt;z-index:25166131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proofErr w:type="spellStart"/>
      <w:proofErr w:type="gramStart"/>
      <w:r>
        <w:rPr>
          <w:rFonts w:ascii="Arial" w:hAnsi="Arial" w:cs="Arial"/>
          <w:sz w:val="18"/>
        </w:rPr>
        <w:t>fff</w:t>
      </w:r>
      <w:proofErr w:type="spellEnd"/>
      <w:r w:rsidR="00635128">
        <w:rPr>
          <w:rFonts w:ascii="Arial" w:hAnsi="Arial" w:cs="Arial"/>
          <w:sz w:val="18"/>
        </w:rPr>
        <w:t>./</w:t>
      </w:r>
      <w:proofErr w:type="gramEnd"/>
    </w:p>
    <w:p w14:paraId="48DC9A51" w14:textId="46EE38F2"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12B91FA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9B32" wp14:editId="368DCBD8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2520D486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01</w:t>
                            </w:r>
                          </w:p>
                          <w:p w14:paraId="48DC9B62" w14:textId="0889259A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C52B6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Member: 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Harshitha Chava</w:t>
                            </w:r>
                          </w:p>
                          <w:p w14:paraId="48DC9B63" w14:textId="72B20D92" w:rsidR="006F3721" w:rsidRDefault="00C52B6C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SFID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No: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2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60874</w:t>
                            </w:r>
                          </w:p>
                          <w:p w14:paraId="48DC9B64" w14:textId="19D31E09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Sorting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2520D486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01</w:t>
                      </w:r>
                    </w:p>
                    <w:p w14:paraId="48DC9B62" w14:textId="0889259A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C52B6C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Member: 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>Harshitha Chava</w:t>
                      </w:r>
                    </w:p>
                    <w:p w14:paraId="48DC9B63" w14:textId="72B20D92" w:rsidR="006F3721" w:rsidRDefault="00C52B6C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SFID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No: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2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>60874</w:t>
                      </w:r>
                    </w:p>
                    <w:p w14:paraId="48DC9B64" w14:textId="19D31E09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>Sorting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6"/>
        <w:gridCol w:w="1338"/>
        <w:gridCol w:w="1780"/>
        <w:gridCol w:w="1619"/>
        <w:gridCol w:w="1904"/>
        <w:gridCol w:w="2685"/>
      </w:tblGrid>
      <w:tr w:rsidR="00503D7B" w:rsidRPr="00553962" w14:paraId="48DC9A58" w14:textId="77777777" w:rsidTr="0093214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59" w14:textId="2753E03C"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14:paraId="48DC9A5A" w14:textId="0A225A02" w:rsidR="002979C3" w:rsidRPr="00B96BE2" w:rsidRDefault="00C52B6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  <w:r w:rsidR="00932147">
              <w:rPr>
                <w:rFonts w:cs="Arial"/>
              </w:rPr>
              <w:t>-0</w:t>
            </w:r>
            <w:r>
              <w:rPr>
                <w:rFonts w:cs="Arial"/>
              </w:rPr>
              <w:t>4</w:t>
            </w:r>
            <w:r w:rsidR="00932147">
              <w:rPr>
                <w:rFonts w:cs="Arial"/>
              </w:rPr>
              <w:t>-</w:t>
            </w:r>
            <w:r>
              <w:rPr>
                <w:rFonts w:cs="Arial"/>
              </w:rPr>
              <w:t>20</w:t>
            </w:r>
            <w:r w:rsidR="00932147">
              <w:rPr>
                <w:rFonts w:cs="Arial"/>
              </w:rPr>
              <w:t>21</w:t>
            </w:r>
          </w:p>
        </w:tc>
        <w:tc>
          <w:tcPr>
            <w:tcW w:w="863" w:type="pct"/>
            <w:vAlign w:val="center"/>
          </w:tcPr>
          <w:p w14:paraId="48DC9A5B" w14:textId="02F810D8" w:rsidR="001B4CE7" w:rsidRPr="007B3ACD" w:rsidRDefault="0093214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Harshitha Chava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932147">
        <w:trPr>
          <w:cantSplit/>
          <w:trHeight w:val="273"/>
        </w:trPr>
        <w:tc>
          <w:tcPr>
            <w:tcW w:w="478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464883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3106" w14:textId="77777777" w:rsidR="00464883" w:rsidRDefault="00464883" w:rsidP="006A582B">
      <w:r>
        <w:separator/>
      </w:r>
    </w:p>
  </w:endnote>
  <w:endnote w:type="continuationSeparator" w:id="0">
    <w:p w14:paraId="0D25A639" w14:textId="77777777" w:rsidR="00464883" w:rsidRDefault="00464883" w:rsidP="006A582B">
      <w:r>
        <w:continuationSeparator/>
      </w:r>
    </w:p>
  </w:endnote>
  <w:endnote w:type="continuationNotice" w:id="1">
    <w:p w14:paraId="13A93B64" w14:textId="77777777" w:rsidR="00464883" w:rsidRDefault="004648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7BEA1EB8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52B6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52B6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8693" w14:textId="77777777" w:rsidR="00464883" w:rsidRDefault="00464883" w:rsidP="006A582B">
      <w:r>
        <w:separator/>
      </w:r>
    </w:p>
  </w:footnote>
  <w:footnote w:type="continuationSeparator" w:id="0">
    <w:p w14:paraId="7B951C96" w14:textId="77777777" w:rsidR="00464883" w:rsidRDefault="00464883" w:rsidP="006A582B">
      <w:r>
        <w:continuationSeparator/>
      </w:r>
    </w:p>
  </w:footnote>
  <w:footnote w:type="continuationNotice" w:id="1">
    <w:p w14:paraId="3B2280CA" w14:textId="77777777" w:rsidR="00464883" w:rsidRDefault="004648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B6F2332-B1D5-4F6F-81DA-9EDF47A0C2B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D6EF1F6-6F85-4D9B-B8D1-3550842A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harshitha chava</cp:lastModifiedBy>
  <cp:revision>3</cp:revision>
  <cp:lastPrinted>2014-03-29T07:34:00Z</cp:lastPrinted>
  <dcterms:created xsi:type="dcterms:W3CDTF">2021-04-13T06:37:00Z</dcterms:created>
  <dcterms:modified xsi:type="dcterms:W3CDTF">2021-04-15T03:34:00Z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